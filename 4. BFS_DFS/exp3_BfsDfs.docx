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Name: Praveen Kumar K</w:t>
        <w:tab/>
        <w:tab/>
        <w:tab/>
        <w:tab/>
        <w:tab/>
        <w:tab/>
        <w:tab/>
      </w:r>
      <w:hyperlink r:id="rId2">
        <w:r>
          <w:rPr>
            <w:rStyle w:val="InternetLink"/>
            <w:sz w:val="30"/>
            <w:szCs w:val="30"/>
          </w:rPr>
          <w:t>Github</w:t>
        </w:r>
      </w:hyperlink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Date: 04/02/2022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Subject: AI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EXP3. BFS and DFS Algorithm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>In this experiment we will implement the Breadth First Search and depth First Search algorithms using python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DESCRIPTION: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BFS: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Breadth- rst search is a graph traversal algorithm that starts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traversing the graph from the root node and explores all the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neighbouring nodes. Then, it selects the nearest node and explores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all the unexplored nodes. While using BFS for traversal, any node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 the graph can be considered as the root node.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DFS: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Depth rst search (DFS) algorithm starts with the initial node of the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graph G, and then goes to deeper and deeper until we nd the goal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node or the node which has no children. The algorithm, then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backtracks from the dead end towards the most recent node that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is yet to be completely unexplored.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data structure which is being used in DFS is stack.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Screenshots: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BFS:</w:t>
      </w:r>
    </w:p>
    <w:p>
      <w:pPr>
        <w:pStyle w:val="Normal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3609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428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DFS: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2886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33475" cy="323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Algorithm: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BFS</w:t>
      </w:r>
      <w:r>
        <w:rPr>
          <w:sz w:val="30"/>
          <w:szCs w:val="30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steps involved in the BFS algorithm to explore a graph are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given as follows 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Step 1: SET STATUS = 1 (ready state) for each node in G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Step 2: Enqueue the starting node A and set its STATUS = 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(waiting state)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Step 3: Repeat Steps 4 and 5 until QUEUE is empty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Step 4: Dequeue a node N. Process it and set its STATUS = 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(processed state).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Step 5: Enqueue all the neighbours of N that are in the ready state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(whose STATUS = 1) and set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their STATUS = 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(waiting state)[END OF LOOP]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Step 6: EXIT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DFS: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The steps involved in the DFS algorithm to explore a graph are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given as follows 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◦ </w:t>
      </w:r>
      <w:r>
        <w:rPr>
          <w:sz w:val="30"/>
          <w:szCs w:val="30"/>
        </w:rPr>
        <w:t>Step 1: SET STATUS = 1 (ready state) for each node in G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◦ </w:t>
      </w:r>
      <w:r>
        <w:rPr>
          <w:sz w:val="30"/>
          <w:szCs w:val="30"/>
        </w:rPr>
        <w:t>Step 2: Push the starting node A on the stack and set its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STATUS = 2 (waiting state)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◦ </w:t>
      </w:r>
      <w:r>
        <w:rPr>
          <w:sz w:val="30"/>
          <w:szCs w:val="30"/>
        </w:rPr>
        <w:t>Step 3: Repeat Steps 4 and 5 until STACK is empty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◦ </w:t>
      </w:r>
      <w:r>
        <w:rPr>
          <w:sz w:val="30"/>
          <w:szCs w:val="30"/>
        </w:rPr>
        <w:t>Step 4: Pop the top node N. Process it and set its STATUS =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 (processed state)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◦ </w:t>
      </w:r>
      <w:r>
        <w:rPr>
          <w:sz w:val="30"/>
          <w:szCs w:val="30"/>
        </w:rPr>
        <w:t>Step 5: Push on the stack all the neighbours of N that are in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ready state (whose STATUS = 1) and set their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STATUS = 2 (waiting state)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[END OF LOOP]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◦ </w:t>
      </w:r>
      <w:r>
        <w:rPr>
          <w:sz w:val="30"/>
          <w:szCs w:val="30"/>
        </w:rPr>
        <w:t>Step 6: EXIT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BFS and DFS are successfully implemented using python</w:t>
      </w:r>
    </w:p>
    <w:sectPr>
      <w:headerReference w:type="first" r:id="rId7"/>
      <w:footerReference w:type="default" r:id="rId8"/>
      <w:type w:val="nextPage"/>
      <w:pgSz w:w="12240" w:h="15840"/>
      <w:pgMar w:left="1440" w:right="1440" w:header="576" w:top="576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00797740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563F885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3375" cy="1270"/>
              <wp:effectExtent l="0" t="0" r="19050" b="19050"/>
              <wp:wrapNone/>
              <wp:docPr id="5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76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pt" to="619.05pt,137pt" ID="Straight Connector 5" stroked="t" style="position:absolute;mso-position-horizontal:center;mso-position-horizontal-relative:page;mso-position-vertical-relative:page" wp14:anchorId="563F885D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9c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5579c9"/>
    <w:pPr>
      <w:spacing w:before="120" w:after="0"/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4" w:space="0"/>
        <w:bottom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4" w:space="0"/>
        <w:bottom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4" w:space="0"/>
        <w:bottom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4" w:space="0"/>
        <w:bottom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4" w:space="0"/>
        <w:bottom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4" w:space="0"/>
        <w:bottom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vi16/AI-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3"/>
    <w:rsid w:val="00E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C6A5F875F4D599AE86ADB7A076B9A">
    <w:name w:val="8F5C6A5F875F4D599AE86ADB7A076B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EA2A287BBD46558356209BB794AB6F">
    <w:name w:val="25EA2A287BBD46558356209BB794AB6F"/>
  </w:style>
  <w:style w:type="paragraph" w:customStyle="1" w:styleId="A444D70DB3D34839B07C5B74A5FC9AB4">
    <w:name w:val="A444D70DB3D34839B07C5B74A5FC9AB4"/>
  </w:style>
  <w:style w:type="paragraph" w:customStyle="1" w:styleId="1B0CAB24442242BBBB5E7CE499033468">
    <w:name w:val="1B0CAB24442242BBBB5E7CE499033468"/>
  </w:style>
  <w:style w:type="paragraph" w:customStyle="1" w:styleId="F29E3FE91CC74BF9BD0D0E134DE9CD4A">
    <w:name w:val="F29E3FE91CC74BF9BD0D0E134DE9CD4A"/>
  </w:style>
  <w:style w:type="paragraph" w:customStyle="1" w:styleId="4FC2887E18B04E548758EC07A410E49C">
    <w:name w:val="4FC2887E18B04E548758EC07A410E49C"/>
  </w:style>
  <w:style w:type="paragraph" w:customStyle="1" w:styleId="1CDFBD1CA32A419CBB42AA9516FFB049">
    <w:name w:val="1CDFBD1CA32A419CBB42AA9516FFB049"/>
  </w:style>
  <w:style w:type="paragraph" w:customStyle="1" w:styleId="0DF219AC75FB427191CA8E3540901DD4">
    <w:name w:val="0DF219AC75FB427191CA8E3540901DD4"/>
  </w:style>
  <w:style w:type="paragraph" w:customStyle="1" w:styleId="EC5C3929D5174DD5B3E25D26E27692C2">
    <w:name w:val="EC5C3929D5174DD5B3E25D26E27692C2"/>
  </w:style>
  <w:style w:type="paragraph" w:customStyle="1" w:styleId="66DE9C11B74E42B38488BD9348ED1E37">
    <w:name w:val="66DE9C11B74E42B38488BD9348ED1E37"/>
  </w:style>
  <w:style w:type="paragraph" w:customStyle="1" w:styleId="366FDDAE397943679FA0AB19B10B713F">
    <w:name w:val="366FDDAE397943679FA0AB19B10B713F"/>
  </w:style>
  <w:style w:type="paragraph" w:customStyle="1" w:styleId="530D2C22980F43C381148DD3ECCD227A">
    <w:name w:val="530D2C22980F43C381148DD3ECCD227A"/>
  </w:style>
  <w:style w:type="paragraph" w:customStyle="1" w:styleId="340255DB127949C5BA6858C7B2BB2738">
    <w:name w:val="340255DB127949C5BA6858C7B2BB2738"/>
  </w:style>
  <w:style w:type="paragraph" w:customStyle="1" w:styleId="650507A148E64522AF521684AC8E4715">
    <w:name w:val="650507A148E64522AF521684AC8E4715"/>
  </w:style>
  <w:style w:type="paragraph" w:customStyle="1" w:styleId="537BE6C8CAC3402FB4469528CFD9B109">
    <w:name w:val="537BE6C8CAC3402FB4469528CFD9B109"/>
  </w:style>
  <w:style w:type="paragraph" w:customStyle="1" w:styleId="CD2F6187AE4D4C119BD242AC5EB8130B">
    <w:name w:val="CD2F6187AE4D4C119BD242AC5EB8130B"/>
  </w:style>
  <w:style w:type="paragraph" w:customStyle="1" w:styleId="45BAFA5D3CF040B0887E7F27871EB25F">
    <w:name w:val="45BAFA5D3CF040B0887E7F27871EB25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186BCCE74A34AF8A812472E6092404D">
    <w:name w:val="D186BCCE74A34AF8A812472E6092404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B93DEB687EC4A50919AC2DCD733DD7D">
    <w:name w:val="1B93DEB687EC4A50919AC2DCD733DD7D"/>
  </w:style>
  <w:style w:type="paragraph" w:customStyle="1" w:styleId="7E1019256D9144CB9A47C4214F3ED334">
    <w:name w:val="7E1019256D9144CB9A47C4214F3ED334"/>
  </w:style>
  <w:style w:type="paragraph" w:customStyle="1" w:styleId="34F78B9D49D644E9A07B1DA8AFD92049">
    <w:name w:val="34F78B9D49D644E9A07B1DA8AFD9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5</TotalTime>
  <Application>LibreOffice/6.4.7.2$Linux_X86_64 LibreOffice_project/40$Build-2</Application>
  <Pages>4</Pages>
  <Words>388</Words>
  <Characters>1640</Characters>
  <CharactersWithSpaces>1998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2022-01-04T09:25:00Z</dcterms:created>
  <dc:creator/>
  <dc:description/>
  <dc:language>en-IN</dc:language>
  <cp:lastModifiedBy/>
  <dcterms:modified xsi:type="dcterms:W3CDTF">2022-02-04T14:51:28Z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