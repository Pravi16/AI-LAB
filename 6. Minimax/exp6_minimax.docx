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Name: Praveen Kumar K</w:t>
        <w:tab/>
        <w:tab/>
        <w:tab/>
        <w:tab/>
        <w:tab/>
        <w:tab/>
        <w:tab/>
      </w:r>
      <w:hyperlink r:id="rId2">
        <w:r>
          <w:rPr>
            <w:rStyle w:val="InternetLink"/>
            <w:sz w:val="30"/>
            <w:szCs w:val="30"/>
          </w:rPr>
          <w:t>Github</w:t>
        </w:r>
      </w:hyperlink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Date: </w:t>
      </w:r>
      <w:r>
        <w:rPr>
          <w:sz w:val="30"/>
          <w:szCs w:val="30"/>
        </w:rPr>
        <w:t>04</w:t>
      </w:r>
      <w:r>
        <w:rPr>
          <w:sz w:val="30"/>
          <w:szCs w:val="30"/>
        </w:rPr>
        <w:t>/0</w:t>
      </w:r>
      <w:r>
        <w:rPr>
          <w:sz w:val="30"/>
          <w:szCs w:val="30"/>
        </w:rPr>
        <w:t>3</w:t>
      </w:r>
      <w:r>
        <w:rPr>
          <w:sz w:val="30"/>
          <w:szCs w:val="30"/>
        </w:rPr>
        <w:t>/2022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Subject: AI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EXP</w:t>
      </w:r>
      <w:r>
        <w:rPr>
          <w:sz w:val="30"/>
          <w:szCs w:val="30"/>
        </w:rPr>
        <w:t>6</w:t>
      </w:r>
      <w:r>
        <w:rPr>
          <w:sz w:val="30"/>
          <w:szCs w:val="30"/>
        </w:rPr>
        <w:t xml:space="preserve">:   </w:t>
      </w:r>
      <w:r>
        <w:rPr>
          <w:rFonts w:eastAsia="Calibri" w:cs="" w:cstheme="minorBidi" w:eastAsiaTheme="minorHAnsi"/>
          <w:color w:val="595959" w:themeColor="text1" w:themeTint="a6"/>
          <w:kern w:val="0"/>
          <w:sz w:val="30"/>
          <w:szCs w:val="30"/>
          <w:lang w:val="en-US" w:eastAsia="en-US" w:bidi="ar-SA"/>
        </w:rPr>
        <w:t>Mini Max Algorithm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AIM: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 xml:space="preserve">To implement the </w:t>
      </w:r>
      <w:r>
        <w:rPr>
          <w:rFonts w:eastAsia="Calibri" w:cs="" w:cstheme="minorBidi" w:eastAsiaTheme="minorHAnsi"/>
          <w:color w:val="595959" w:themeColor="text1" w:themeTint="a6"/>
          <w:kern w:val="0"/>
          <w:sz w:val="30"/>
          <w:szCs w:val="30"/>
          <w:lang w:val="en-US" w:eastAsia="en-US" w:bidi="ar-SA"/>
        </w:rPr>
        <w:t>mini max algorithm using python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theBoard = {'1': ' ' , '2': ' ' , '3': ' ' ,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'4': ' ' , '5': ' ' , '6': ' ' ,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'7': ' ' , '8': ' ' , '9': ' ' 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board_keys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for key in theBoard: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board_keys.append(key)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printBoard(board):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print(board['7'] + '|' + board['8'] + '|' + board['9'])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print('-+-+-')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print(board['4'] + '|' + board['5'] + '|' + board['6'])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print('-+-+-')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print(board['1'] + '|' + board['2'] + '|' + board['3'])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game():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turn = 'X'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count = 0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i in range(10):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print("It's your turn," + turn + ".Move to which place?")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move = input()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theBoard[move] == ' ':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theBoard[move] = turn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count += 1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print("That place is already filled.\nMove to which place?")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continue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count &gt;= 5: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theBoard['7'] == theBoard['8'] == theBoard['9'] != ' ':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 **** " +turn + " won. ****")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elif theBoard['4'] == theBoard['5'] == theBoard['6'] != ' ':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theBoard['1'] == theBoard['2'] == theBoard['3'] != ' ': # across the bottom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theBoard['1'] == theBoard['4'] == theBoard['7'] != ' ': # down the left side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theBoard['2'] == theBoard['5'] == theBoard['8'] != ' ': # down the middle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theBoard['3'] == theBoard['6'] == theBoard['9'] != ' ': # down the right side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break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theBoard['7'] == theBoard['5'] == theBoard['3'] != ' ': # diagonal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elif theBoard['1'] == theBoard['5'] == theBoard['9'] != ' ': # diagonal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printBoard(theBoard)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print(" **** " +turn + " won. ****")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break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If neither X nor O wins and the board is full, we'll declare the result as 'tie'.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count == 9: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print("\nGame Over.\n")        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print("It's a Tie!!")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Now we have to change the player after every move.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turn =='X':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turn = 'O'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turn = 'X'    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# Now we will ask if player wants to restart the game or not.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restart = input("Do want to play Again?(y/n)")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 restart == "y" or restart == "Y":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key in board_keys: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theBoard[key] = " "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game()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if __name__ == "__main__":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game()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516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sectPr>
      <w:headerReference w:type="first" r:id="rId4"/>
      <w:footerReference w:type="default" r:id="rId5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5081294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2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vi16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11</TotalTime>
  <Application>LibreOffice/6.4.7.2$Linux_X86_64 LibreOffice_project/40$Build-2</Application>
  <Pages>4</Pages>
  <Words>434</Words>
  <Characters>2172</Characters>
  <CharactersWithSpaces>3614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2022-03-04T14:09:13Z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