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1B" w:rsidRDefault="0018388B" w:rsidP="005579C9">
      <w:r>
        <w:t>Name: Praveen Kumar K</w:t>
      </w:r>
    </w:p>
    <w:p w:rsidR="0018388B" w:rsidRDefault="0018388B" w:rsidP="005579C9">
      <w:r>
        <w:t>Date: 04/01/2022</w:t>
      </w:r>
    </w:p>
    <w:p w:rsidR="0018388B" w:rsidRDefault="0018388B" w:rsidP="005579C9">
      <w:r>
        <w:t>Subject: AI</w:t>
      </w:r>
    </w:p>
    <w:p w:rsidR="0018388B" w:rsidRDefault="0018388B" w:rsidP="005579C9"/>
    <w:p w:rsidR="0018388B" w:rsidRDefault="0018388B" w:rsidP="005579C9">
      <w:r>
        <w:tab/>
      </w:r>
      <w:r>
        <w:tab/>
      </w:r>
      <w:bookmarkStart w:id="0" w:name="_GoBack"/>
      <w:bookmarkEnd w:id="0"/>
    </w:p>
    <w:p w:rsidR="0018388B" w:rsidRDefault="0018388B" w:rsidP="005579C9">
      <w:r>
        <w:tab/>
      </w:r>
      <w:r>
        <w:tab/>
      </w:r>
      <w:r>
        <w:tab/>
      </w:r>
      <w:proofErr w:type="spellStart"/>
      <w:r>
        <w:t>Exp</w:t>
      </w:r>
      <w:proofErr w:type="spellEnd"/>
      <w:r>
        <w:t>: 1 (Camel and Bananas problem)</w:t>
      </w:r>
    </w:p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>
      <w:r>
        <w:t>Code:</w:t>
      </w:r>
    </w:p>
    <w:p w:rsidR="0018388B" w:rsidRDefault="0018388B" w:rsidP="005579C9"/>
    <w:p w:rsidR="0018388B" w:rsidRDefault="0018388B" w:rsidP="005579C9"/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noOfBanana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18388B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388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totalDistance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18388B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388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maxLoad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18388B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8388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l=</w:t>
      </w:r>
      <w:proofErr w:type="spell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noOfBanana</w:t>
      </w:r>
      <w:proofErr w:type="spellEnd"/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lost=</w:t>
      </w:r>
      <w:proofErr w:type="gramEnd"/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38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38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388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totalDistance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38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l==</w:t>
      </w:r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38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proofErr w:type="gramEnd"/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388B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l&gt;</w:t>
      </w:r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  l=l-</w:t>
      </w:r>
      <w:proofErr w:type="spell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maxLoad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38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l==</w:t>
      </w:r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lost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-=</w:t>
      </w:r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lost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lost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-=</w:t>
      </w:r>
      <w:r w:rsidRPr="001838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  l=</w:t>
      </w:r>
      <w:proofErr w:type="spellStart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noOfBanana</w:t>
      </w:r>
      <w:proofErr w:type="spell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-lost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38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388B">
        <w:rPr>
          <w:rFonts w:ascii="Courier New" w:eastAsia="Times New Roman" w:hAnsi="Courier New" w:cs="Courier New"/>
          <w:color w:val="000000"/>
          <w:sz w:val="21"/>
          <w:szCs w:val="21"/>
        </w:rPr>
        <w:t>l)</w:t>
      </w:r>
    </w:p>
    <w:p w:rsidR="0018388B" w:rsidRPr="0018388B" w:rsidRDefault="0018388B" w:rsidP="0018388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/>
    <w:p w:rsidR="0018388B" w:rsidRDefault="0018388B" w:rsidP="005579C9">
      <w:r>
        <w:t>Screenshot:</w:t>
      </w:r>
    </w:p>
    <w:p w:rsidR="0018388B" w:rsidRPr="006E1507" w:rsidRDefault="0018388B" w:rsidP="005579C9">
      <w:r w:rsidRPr="0018388B">
        <w:drawing>
          <wp:inline distT="0" distB="0" distL="0" distR="0" wp14:anchorId="13315E1C" wp14:editId="15D826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88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2E" w:rsidRDefault="004E752E" w:rsidP="0068194B">
      <w:r>
        <w:separator/>
      </w:r>
    </w:p>
    <w:p w:rsidR="004E752E" w:rsidRDefault="004E752E"/>
    <w:p w:rsidR="004E752E" w:rsidRDefault="004E752E"/>
  </w:endnote>
  <w:endnote w:type="continuationSeparator" w:id="0">
    <w:p w:rsidR="004E752E" w:rsidRDefault="004E752E" w:rsidP="0068194B">
      <w:r>
        <w:continuationSeparator/>
      </w:r>
    </w:p>
    <w:p w:rsidR="004E752E" w:rsidRDefault="004E752E"/>
    <w:p w:rsidR="004E752E" w:rsidRDefault="004E7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8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2E" w:rsidRDefault="004E752E" w:rsidP="0068194B">
      <w:r>
        <w:separator/>
      </w:r>
    </w:p>
    <w:p w:rsidR="004E752E" w:rsidRDefault="004E752E"/>
    <w:p w:rsidR="004E752E" w:rsidRDefault="004E752E"/>
  </w:footnote>
  <w:footnote w:type="continuationSeparator" w:id="0">
    <w:p w:rsidR="004E752E" w:rsidRDefault="004E752E" w:rsidP="0068194B">
      <w:r>
        <w:continuationSeparator/>
      </w:r>
    </w:p>
    <w:p w:rsidR="004E752E" w:rsidRDefault="004E752E"/>
    <w:p w:rsidR="004E752E" w:rsidRDefault="004E75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9D837C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388B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52E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2022-01-04T09:25:00Z</dcterms:created>
  <dcterms:modified xsi:type="dcterms:W3CDTF">2022-01-04T09:31:00Z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